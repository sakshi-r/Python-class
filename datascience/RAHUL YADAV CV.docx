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C93DC1" w14:textId="55F177ED" w:rsidR="00816216" w:rsidRDefault="00442225" w:rsidP="00141A4C">
      <w:pPr>
        <w:pStyle w:val="Title"/>
      </w:pPr>
      <w:r>
        <w:t xml:space="preserve">RAHUL YADAV </w:t>
      </w:r>
    </w:p>
    <w:p w14:paraId="03B4D2DF" w14:textId="49B272E5" w:rsidR="00442225" w:rsidRPr="009B251C" w:rsidRDefault="00442225" w:rsidP="00141A4C">
      <w:pPr>
        <w:rPr>
          <w:rFonts w:ascii="Arial" w:hAnsi="Arial" w:cs="Arial"/>
          <w:sz w:val="28"/>
          <w:szCs w:val="28"/>
        </w:rPr>
      </w:pPr>
      <w:r w:rsidRPr="009B251C">
        <w:rPr>
          <w:rFonts w:ascii="Arial" w:hAnsi="Arial" w:cs="Arial"/>
          <w:sz w:val="28"/>
          <w:szCs w:val="28"/>
        </w:rPr>
        <w:t xml:space="preserve">Address: </w:t>
      </w:r>
      <w:proofErr w:type="spellStart"/>
      <w:proofErr w:type="gramStart"/>
      <w:r w:rsidR="009B251C" w:rsidRPr="009B251C">
        <w:rPr>
          <w:rFonts w:ascii="Arial" w:hAnsi="Arial" w:cs="Arial"/>
          <w:sz w:val="28"/>
          <w:szCs w:val="28"/>
        </w:rPr>
        <w:t>Parsvanth</w:t>
      </w:r>
      <w:proofErr w:type="spellEnd"/>
      <w:r w:rsidRPr="009B251C">
        <w:rPr>
          <w:rFonts w:ascii="Arial" w:hAnsi="Arial" w:cs="Arial"/>
          <w:sz w:val="28"/>
          <w:szCs w:val="28"/>
        </w:rPr>
        <w:t xml:space="preserve"> ,</w:t>
      </w:r>
      <w:proofErr w:type="spellStart"/>
      <w:r w:rsidRPr="009B251C">
        <w:rPr>
          <w:rFonts w:ascii="Arial" w:hAnsi="Arial" w:cs="Arial"/>
          <w:sz w:val="28"/>
          <w:szCs w:val="28"/>
        </w:rPr>
        <w:t>Lucknow</w:t>
      </w:r>
      <w:proofErr w:type="spellEnd"/>
      <w:proofErr w:type="gramEnd"/>
      <w:r w:rsidR="00EF1D66" w:rsidRPr="009B251C">
        <w:rPr>
          <w:rFonts w:ascii="Arial" w:hAnsi="Arial" w:cs="Arial"/>
          <w:sz w:val="28"/>
          <w:szCs w:val="28"/>
        </w:rPr>
        <w:t xml:space="preserve"> </w:t>
      </w:r>
      <w:r w:rsidRPr="009B251C">
        <w:rPr>
          <w:rFonts w:ascii="Arial" w:hAnsi="Arial" w:cs="Arial"/>
          <w:sz w:val="28"/>
          <w:szCs w:val="28"/>
        </w:rPr>
        <w:t>(226028)</w:t>
      </w:r>
    </w:p>
    <w:p w14:paraId="691AF7CC" w14:textId="384394B8" w:rsidR="00442225" w:rsidRPr="009B251C" w:rsidRDefault="00442225" w:rsidP="00141A4C">
      <w:pPr>
        <w:rPr>
          <w:rFonts w:ascii="Arial" w:hAnsi="Arial" w:cs="Arial"/>
          <w:sz w:val="28"/>
          <w:szCs w:val="28"/>
        </w:rPr>
      </w:pPr>
      <w:r w:rsidRPr="009B251C">
        <w:rPr>
          <w:rFonts w:ascii="Arial" w:hAnsi="Arial" w:cs="Arial"/>
          <w:sz w:val="28"/>
          <w:szCs w:val="28"/>
        </w:rPr>
        <w:t>Email:rahulyadavv</w:t>
      </w:r>
      <w:r w:rsidR="009B251C" w:rsidRPr="009B251C">
        <w:rPr>
          <w:rFonts w:ascii="Arial" w:hAnsi="Arial" w:cs="Arial"/>
          <w:sz w:val="28"/>
          <w:szCs w:val="28"/>
        </w:rPr>
        <w:t>d</w:t>
      </w:r>
      <w:r w:rsidRPr="009B251C">
        <w:rPr>
          <w:rFonts w:ascii="Arial" w:hAnsi="Arial" w:cs="Arial"/>
          <w:sz w:val="28"/>
          <w:szCs w:val="28"/>
        </w:rPr>
        <w:t>508@gmail</w:t>
      </w:r>
      <w:r w:rsidR="00EF1D66" w:rsidRPr="009B251C">
        <w:rPr>
          <w:rFonts w:ascii="Arial" w:hAnsi="Arial" w:cs="Arial"/>
          <w:sz w:val="28"/>
          <w:szCs w:val="28"/>
        </w:rPr>
        <w:t>.</w:t>
      </w:r>
      <w:r w:rsidRPr="009B251C">
        <w:rPr>
          <w:rFonts w:ascii="Arial" w:hAnsi="Arial" w:cs="Arial"/>
          <w:sz w:val="28"/>
          <w:szCs w:val="28"/>
        </w:rPr>
        <w:t>com</w:t>
      </w:r>
    </w:p>
    <w:p w14:paraId="020CA428" w14:textId="4B0A66EA" w:rsidR="00442225" w:rsidRPr="009B251C" w:rsidRDefault="00442225" w:rsidP="00141A4C">
      <w:pPr>
        <w:rPr>
          <w:rFonts w:ascii="Arial" w:hAnsi="Arial" w:cs="Arial"/>
        </w:rPr>
      </w:pPr>
      <w:r w:rsidRPr="009B251C">
        <w:rPr>
          <w:rFonts w:ascii="Arial" w:hAnsi="Arial" w:cs="Arial"/>
          <w:sz w:val="28"/>
          <w:szCs w:val="28"/>
        </w:rPr>
        <w:t>Telephone:8419868273</w:t>
      </w:r>
    </w:p>
    <w:p w14:paraId="4252D062" w14:textId="3F6E35A4" w:rsidR="00141A4C" w:rsidRPr="009B251C" w:rsidRDefault="00442225" w:rsidP="00141A4C">
      <w:pPr>
        <w:rPr>
          <w:rFonts w:ascii="Arial" w:hAnsi="Arial" w:cs="Arial"/>
        </w:rPr>
      </w:pPr>
      <w:r w:rsidRPr="009B251C">
        <w:rPr>
          <w:rFonts w:ascii="Arial" w:hAnsi="Arial" w:cs="Arial"/>
        </w:rPr>
        <w:t xml:space="preserve"> </w:t>
      </w:r>
    </w:p>
    <w:p w14:paraId="7E110D13" w14:textId="1B3C2F98" w:rsidR="006270A9" w:rsidRPr="009B251C" w:rsidRDefault="0005548F" w:rsidP="00141A4C">
      <w:pPr>
        <w:pStyle w:val="Heading1"/>
        <w:rPr>
          <w:rFonts w:ascii="Arial" w:hAnsi="Arial" w:cs="Arial"/>
        </w:rPr>
      </w:pPr>
      <w:r w:rsidRPr="009B251C">
        <w:rPr>
          <w:rFonts w:ascii="Arial" w:hAnsi="Arial" w:cs="Arial"/>
        </w:rPr>
        <w:t>Objective</w:t>
      </w:r>
    </w:p>
    <w:p w14:paraId="6EFA9D80" w14:textId="77777777" w:rsidR="0005548F" w:rsidRPr="009B251C" w:rsidRDefault="0005548F" w:rsidP="00141A4C">
      <w:pPr>
        <w:pStyle w:val="Heading1"/>
        <w:rPr>
          <w:rFonts w:ascii="Arial" w:hAnsi="Arial" w:cs="Arial"/>
        </w:rPr>
      </w:pPr>
    </w:p>
    <w:p w14:paraId="688B7E94" w14:textId="77777777" w:rsidR="009B251C" w:rsidRPr="009B251C" w:rsidRDefault="00442225" w:rsidP="009B251C">
      <w:pPr>
        <w:rPr>
          <w:rFonts w:ascii="Arial" w:hAnsi="Arial" w:cs="Arial"/>
          <w:sz w:val="28"/>
          <w:lang w:val="en-IN" w:eastAsia="en-IN"/>
        </w:rPr>
      </w:pPr>
      <w:r w:rsidRPr="009B251C">
        <w:rPr>
          <w:rFonts w:ascii="Arial" w:hAnsi="Arial" w:cs="Arial"/>
          <w:b/>
          <w:bCs/>
          <w:sz w:val="28"/>
          <w:lang w:val="en-IN" w:eastAsia="en-IN"/>
        </w:rPr>
        <w:t>Managing, designing, developing, creating and maintaining construction projects</w:t>
      </w:r>
      <w:r w:rsidRPr="009B251C">
        <w:rPr>
          <w:rFonts w:ascii="Arial" w:hAnsi="Arial" w:cs="Arial"/>
          <w:sz w:val="28"/>
          <w:lang w:val="en-IN" w:eastAsia="en-IN"/>
        </w:rPr>
        <w:t>.</w:t>
      </w:r>
    </w:p>
    <w:p w14:paraId="3ED23534" w14:textId="77777777" w:rsidR="009B251C" w:rsidRPr="009B251C" w:rsidRDefault="00442225" w:rsidP="009B251C">
      <w:pPr>
        <w:rPr>
          <w:rFonts w:ascii="Arial" w:hAnsi="Arial" w:cs="Arial"/>
          <w:sz w:val="28"/>
          <w:lang w:val="en-IN" w:eastAsia="en-IN"/>
        </w:rPr>
      </w:pPr>
      <w:r w:rsidRPr="009B251C">
        <w:rPr>
          <w:rFonts w:ascii="Arial" w:hAnsi="Arial" w:cs="Arial"/>
          <w:sz w:val="28"/>
          <w:lang w:val="en-IN" w:eastAsia="en-IN"/>
        </w:rPr>
        <w:t xml:space="preserve"> Conducting on-site investigations and </w:t>
      </w:r>
      <w:proofErr w:type="spellStart"/>
      <w:r w:rsidRPr="009B251C">
        <w:rPr>
          <w:rFonts w:ascii="Arial" w:hAnsi="Arial" w:cs="Arial"/>
          <w:sz w:val="28"/>
          <w:lang w:val="en-IN" w:eastAsia="en-IN"/>
        </w:rPr>
        <w:t>analyzing</w:t>
      </w:r>
      <w:proofErr w:type="spellEnd"/>
      <w:r w:rsidRPr="009B251C">
        <w:rPr>
          <w:rFonts w:ascii="Arial" w:hAnsi="Arial" w:cs="Arial"/>
          <w:sz w:val="28"/>
          <w:lang w:val="en-IN" w:eastAsia="en-IN"/>
        </w:rPr>
        <w:t xml:space="preserve"> data.</w:t>
      </w:r>
    </w:p>
    <w:p w14:paraId="4B14FCED" w14:textId="214FE13C" w:rsidR="00442225" w:rsidRPr="009B251C" w:rsidRDefault="00442225" w:rsidP="009B251C">
      <w:pPr>
        <w:rPr>
          <w:rFonts w:ascii="Arial" w:hAnsi="Arial" w:cs="Arial"/>
          <w:sz w:val="28"/>
          <w:lang w:val="en-IN" w:eastAsia="en-IN"/>
        </w:rPr>
      </w:pPr>
      <w:r w:rsidRPr="009B251C">
        <w:rPr>
          <w:rFonts w:ascii="Arial" w:hAnsi="Arial" w:cs="Arial"/>
          <w:sz w:val="28"/>
          <w:lang w:val="en-IN" w:eastAsia="en-IN"/>
        </w:rPr>
        <w:t xml:space="preserve"> </w:t>
      </w:r>
      <w:proofErr w:type="gramStart"/>
      <w:r w:rsidRPr="009B251C">
        <w:rPr>
          <w:rFonts w:ascii="Arial" w:hAnsi="Arial" w:cs="Arial"/>
          <w:sz w:val="28"/>
          <w:lang w:val="en-IN" w:eastAsia="en-IN"/>
        </w:rPr>
        <w:t>Assessing potential risks, materials and costs.</w:t>
      </w:r>
      <w:proofErr w:type="gramEnd"/>
    </w:p>
    <w:p w14:paraId="7F37EAAF" w14:textId="77777777" w:rsidR="00442225" w:rsidRPr="009B251C" w:rsidRDefault="00442225" w:rsidP="009B251C">
      <w:pPr>
        <w:rPr>
          <w:rFonts w:ascii="Arial" w:hAnsi="Arial" w:cs="Arial"/>
          <w:sz w:val="28"/>
          <w:lang w:val="en-IN" w:eastAsia="en-IN"/>
        </w:rPr>
      </w:pPr>
      <w:proofErr w:type="gramStart"/>
      <w:r w:rsidRPr="009B251C">
        <w:rPr>
          <w:rFonts w:ascii="Arial" w:hAnsi="Arial" w:cs="Arial"/>
          <w:sz w:val="28"/>
          <w:lang w:val="en-IN" w:eastAsia="en-IN"/>
        </w:rPr>
        <w:t>Dedicated and passionate about buildings.</w:t>
      </w:r>
      <w:proofErr w:type="gramEnd"/>
    </w:p>
    <w:p w14:paraId="0DF6B3B7" w14:textId="1C4B8C11" w:rsidR="006270A9" w:rsidRPr="009B251C" w:rsidRDefault="0005548F">
      <w:pPr>
        <w:pStyle w:val="Heading1"/>
        <w:rPr>
          <w:rFonts w:ascii="Arial" w:hAnsi="Arial" w:cs="Arial"/>
        </w:rPr>
      </w:pPr>
      <w:r w:rsidRPr="009B251C">
        <w:rPr>
          <w:rFonts w:ascii="Arial" w:hAnsi="Arial" w:cs="Arial"/>
        </w:rPr>
        <w:t>Education</w:t>
      </w:r>
    </w:p>
    <w:p w14:paraId="19492073" w14:textId="77777777" w:rsidR="0005548F" w:rsidRPr="009B251C" w:rsidRDefault="0005548F">
      <w:pPr>
        <w:pStyle w:val="Heading1"/>
        <w:rPr>
          <w:rFonts w:ascii="Arial" w:hAnsi="Arial" w:cs="Arial"/>
        </w:rPr>
      </w:pPr>
    </w:p>
    <w:p w14:paraId="0D677B7C" w14:textId="0B7630BE" w:rsidR="0005548F" w:rsidRPr="009B251C" w:rsidRDefault="0005548F" w:rsidP="00442225">
      <w:pPr>
        <w:pStyle w:val="Heading2"/>
        <w:rPr>
          <w:rFonts w:ascii="Arial" w:hAnsi="Arial" w:cs="Arial"/>
        </w:rPr>
      </w:pPr>
      <w:r w:rsidRPr="009B251C">
        <w:rPr>
          <w:rFonts w:ascii="Arial" w:hAnsi="Arial" w:cs="Arial"/>
        </w:rPr>
        <w:t>HIGHSCHOOL (</w:t>
      </w:r>
      <w:proofErr w:type="gramStart"/>
      <w:r w:rsidRPr="009B251C">
        <w:rPr>
          <w:rFonts w:ascii="Arial" w:hAnsi="Arial" w:cs="Arial"/>
        </w:rPr>
        <w:t>10</w:t>
      </w:r>
      <w:r w:rsidRPr="009B251C">
        <w:rPr>
          <w:rFonts w:ascii="Arial" w:hAnsi="Arial" w:cs="Arial"/>
          <w:vertAlign w:val="superscript"/>
        </w:rPr>
        <w:t>TH</w:t>
      </w:r>
      <w:r w:rsidRPr="009B251C">
        <w:rPr>
          <w:rFonts w:ascii="Arial" w:hAnsi="Arial" w:cs="Arial"/>
        </w:rPr>
        <w:t xml:space="preserve"> )</w:t>
      </w:r>
      <w:proofErr w:type="gramEnd"/>
      <w:r w:rsidRPr="009B251C">
        <w:rPr>
          <w:rFonts w:ascii="Arial" w:hAnsi="Arial" w:cs="Arial"/>
        </w:rPr>
        <w:t xml:space="preserve">    79  </w:t>
      </w:r>
    </w:p>
    <w:p w14:paraId="17213D6A" w14:textId="5B20CCC1" w:rsidR="0005548F" w:rsidRPr="009B251C" w:rsidRDefault="0005548F" w:rsidP="00442225">
      <w:pPr>
        <w:pStyle w:val="Heading2"/>
        <w:rPr>
          <w:rFonts w:ascii="Arial" w:hAnsi="Arial" w:cs="Arial"/>
        </w:rPr>
      </w:pPr>
      <w:proofErr w:type="gramStart"/>
      <w:r w:rsidRPr="009B251C">
        <w:rPr>
          <w:rFonts w:ascii="Arial" w:hAnsi="Arial" w:cs="Arial"/>
        </w:rPr>
        <w:t>INTERMEDIATE(</w:t>
      </w:r>
      <w:proofErr w:type="gramEnd"/>
      <w:r w:rsidRPr="009B251C">
        <w:rPr>
          <w:rFonts w:ascii="Arial" w:hAnsi="Arial" w:cs="Arial"/>
        </w:rPr>
        <w:t>12</w:t>
      </w:r>
      <w:r w:rsidRPr="009B251C">
        <w:rPr>
          <w:rFonts w:ascii="Arial" w:hAnsi="Arial" w:cs="Arial"/>
          <w:vertAlign w:val="superscript"/>
        </w:rPr>
        <w:t>TH</w:t>
      </w:r>
      <w:r w:rsidRPr="009B251C">
        <w:rPr>
          <w:rFonts w:ascii="Arial" w:hAnsi="Arial" w:cs="Arial"/>
        </w:rPr>
        <w:t xml:space="preserve"> ) 66</w:t>
      </w:r>
    </w:p>
    <w:p w14:paraId="379DC8A4" w14:textId="106A9149" w:rsidR="00442225" w:rsidRPr="009B251C" w:rsidRDefault="0005548F" w:rsidP="00442225">
      <w:pPr>
        <w:pStyle w:val="Heading2"/>
        <w:rPr>
          <w:rFonts w:ascii="Arial" w:hAnsi="Arial" w:cs="Arial"/>
        </w:rPr>
      </w:pPr>
      <w:proofErr w:type="gramStart"/>
      <w:r w:rsidRPr="009B251C">
        <w:rPr>
          <w:rFonts w:ascii="Arial" w:hAnsi="Arial" w:cs="Arial"/>
        </w:rPr>
        <w:t>GRADUATION(</w:t>
      </w:r>
      <w:proofErr w:type="gramEnd"/>
      <w:r w:rsidRPr="009B251C">
        <w:rPr>
          <w:rFonts w:ascii="Arial" w:hAnsi="Arial" w:cs="Arial"/>
        </w:rPr>
        <w:t>BTECH CIVIL) 60</w:t>
      </w:r>
    </w:p>
    <w:p w14:paraId="4E3931E4" w14:textId="25F163FF" w:rsidR="006270A9" w:rsidRPr="009B251C" w:rsidRDefault="006270A9">
      <w:pPr>
        <w:pStyle w:val="ListBullet"/>
        <w:rPr>
          <w:rFonts w:ascii="Arial" w:hAnsi="Arial" w:cs="Arial"/>
        </w:rPr>
      </w:pPr>
    </w:p>
    <w:p w14:paraId="519BB28F" w14:textId="58707B33" w:rsidR="0005548F" w:rsidRPr="009B251C" w:rsidRDefault="0005548F" w:rsidP="0005548F">
      <w:pPr>
        <w:pStyle w:val="Heading1"/>
        <w:rPr>
          <w:rFonts w:ascii="Arial" w:hAnsi="Arial" w:cs="Arial"/>
        </w:rPr>
      </w:pPr>
      <w:r w:rsidRPr="009B251C">
        <w:rPr>
          <w:rFonts w:ascii="Arial" w:hAnsi="Arial" w:cs="Arial"/>
        </w:rPr>
        <w:t xml:space="preserve"> SKILLS &amp; ABILITIES</w:t>
      </w:r>
    </w:p>
    <w:p w14:paraId="5D1E045E" w14:textId="0A9E1826" w:rsidR="0005548F" w:rsidRPr="009B251C" w:rsidRDefault="0005548F" w:rsidP="0005548F">
      <w:pPr>
        <w:shd w:val="clear" w:color="auto" w:fill="FFFFFF"/>
        <w:spacing w:line="360" w:lineRule="atLeast"/>
        <w:textAlignment w:val="baseline"/>
        <w:rPr>
          <w:rFonts w:ascii="Arial" w:eastAsia="Times New Roman" w:hAnsi="Arial" w:cs="Arial"/>
          <w:color w:val="4A4A4A"/>
          <w:sz w:val="24"/>
          <w:szCs w:val="24"/>
          <w:lang w:val="en-IN" w:eastAsia="en-IN"/>
        </w:rPr>
      </w:pPr>
      <w:r w:rsidRPr="009B251C">
        <w:rPr>
          <w:rFonts w:ascii="Arial" w:eastAsia="Times New Roman" w:hAnsi="Arial" w:cs="Arial"/>
          <w:color w:val="4A4A4A"/>
          <w:sz w:val="24"/>
          <w:szCs w:val="24"/>
          <w:bdr w:val="none" w:sz="0" w:space="0" w:color="auto" w:frame="1"/>
          <w:lang w:val="en-IN" w:eastAsia="en-IN"/>
        </w:rPr>
        <w:t xml:space="preserve">Contract management |Attention to detail | Contract </w:t>
      </w:r>
      <w:proofErr w:type="gramStart"/>
      <w:r w:rsidRPr="009B251C">
        <w:rPr>
          <w:rFonts w:ascii="Arial" w:eastAsia="Times New Roman" w:hAnsi="Arial" w:cs="Arial"/>
          <w:color w:val="4A4A4A"/>
          <w:sz w:val="24"/>
          <w:szCs w:val="24"/>
          <w:bdr w:val="none" w:sz="0" w:space="0" w:color="auto" w:frame="1"/>
          <w:lang w:val="en-IN" w:eastAsia="en-IN"/>
        </w:rPr>
        <w:t>negotiation  |</w:t>
      </w:r>
      <w:proofErr w:type="gramEnd"/>
      <w:r w:rsidRPr="009B251C">
        <w:rPr>
          <w:rFonts w:ascii="Arial" w:eastAsia="Times New Roman" w:hAnsi="Arial" w:cs="Arial"/>
          <w:color w:val="4A4A4A"/>
          <w:sz w:val="24"/>
          <w:szCs w:val="24"/>
          <w:bdr w:val="none" w:sz="0" w:space="0" w:color="auto" w:frame="1"/>
          <w:lang w:val="en-IN" w:eastAsia="en-IN"/>
        </w:rPr>
        <w:t xml:space="preserve"> Project engineering | Structural engineering  | Site execution | Construction management | Autodesk Civil 3D | Project control | Computer-Aided Design (CAD) Multitasking | </w:t>
      </w:r>
    </w:p>
    <w:p w14:paraId="0D4E98F1" w14:textId="639A83FB" w:rsidR="0005548F" w:rsidRPr="009B251C" w:rsidRDefault="0005548F">
      <w:pPr>
        <w:pStyle w:val="Heading1"/>
        <w:rPr>
          <w:rFonts w:ascii="Arial" w:hAnsi="Arial" w:cs="Arial"/>
        </w:rPr>
      </w:pPr>
    </w:p>
    <w:sdt>
      <w:sdtPr>
        <w:rPr>
          <w:rFonts w:ascii="Arial" w:hAnsi="Arial" w:cs="Arial"/>
        </w:rPr>
        <w:alias w:val="Experience:"/>
        <w:tag w:val="Experience:"/>
        <w:id w:val="171684534"/>
        <w:placeholder>
          <w:docPart w:val="A1D44344EBA945A0BD42BB35F155E61D"/>
        </w:placeholder>
        <w:temporary/>
        <w:showingPlcHdr/>
      </w:sdtPr>
      <w:sdtEndPr/>
      <w:sdtContent>
        <w:p w14:paraId="001776FB" w14:textId="108FCD95" w:rsidR="006270A9" w:rsidRPr="009B251C" w:rsidRDefault="009D5933" w:rsidP="00442225">
          <w:pPr>
            <w:pStyle w:val="Heading1"/>
            <w:rPr>
              <w:rFonts w:ascii="Arial" w:hAnsi="Arial" w:cs="Arial"/>
            </w:rPr>
          </w:pPr>
          <w:r w:rsidRPr="009B251C">
            <w:rPr>
              <w:rFonts w:ascii="Arial" w:hAnsi="Arial" w:cs="Arial"/>
            </w:rPr>
            <w:t>Experience</w:t>
          </w:r>
        </w:p>
      </w:sdtContent>
    </w:sdt>
    <w:p w14:paraId="1F3C2333" w14:textId="5B483AFB" w:rsidR="001B29CF" w:rsidRPr="009B251C" w:rsidRDefault="00442225" w:rsidP="001B29CF">
      <w:pPr>
        <w:pStyle w:val="ListBullet"/>
        <w:rPr>
          <w:rFonts w:ascii="Arial" w:hAnsi="Arial" w:cs="Arial"/>
          <w:sz w:val="28"/>
          <w:szCs w:val="28"/>
        </w:rPr>
      </w:pPr>
      <w:r w:rsidRPr="009B251C">
        <w:rPr>
          <w:rFonts w:ascii="Arial" w:hAnsi="Arial" w:cs="Arial"/>
          <w:sz w:val="28"/>
          <w:szCs w:val="28"/>
        </w:rPr>
        <w:t>FRESHERS</w:t>
      </w:r>
    </w:p>
    <w:p w14:paraId="6A76955C" w14:textId="1D17DB4C" w:rsidR="00442225" w:rsidRPr="009B251C" w:rsidRDefault="00442225" w:rsidP="00442225">
      <w:pPr>
        <w:pStyle w:val="ListBullet"/>
        <w:numPr>
          <w:ilvl w:val="0"/>
          <w:numId w:val="0"/>
        </w:numPr>
        <w:ind w:left="216" w:hanging="216"/>
        <w:rPr>
          <w:rFonts w:ascii="Arial" w:hAnsi="Arial" w:cs="Arial"/>
        </w:rPr>
      </w:pPr>
    </w:p>
    <w:p w14:paraId="3744B9F1" w14:textId="629E2964" w:rsidR="00442225" w:rsidRPr="009B251C" w:rsidRDefault="00442225" w:rsidP="00442225">
      <w:pPr>
        <w:pStyle w:val="ListBullet"/>
        <w:numPr>
          <w:ilvl w:val="0"/>
          <w:numId w:val="0"/>
        </w:numPr>
        <w:ind w:left="216" w:hanging="216"/>
        <w:rPr>
          <w:rFonts w:ascii="Arial" w:hAnsi="Arial" w:cs="Arial"/>
        </w:rPr>
      </w:pPr>
    </w:p>
    <w:p w14:paraId="68A6CF2C" w14:textId="6266AFC3" w:rsidR="00442225" w:rsidRPr="009B251C" w:rsidRDefault="00442225" w:rsidP="00442225">
      <w:pPr>
        <w:pStyle w:val="ListBullet"/>
        <w:numPr>
          <w:ilvl w:val="0"/>
          <w:numId w:val="0"/>
        </w:numPr>
        <w:ind w:left="216" w:hanging="216"/>
        <w:rPr>
          <w:rFonts w:ascii="Arial" w:hAnsi="Arial" w:cs="Arial"/>
        </w:rPr>
      </w:pPr>
    </w:p>
    <w:p w14:paraId="1871B172" w14:textId="5CB12194" w:rsidR="00442225" w:rsidRPr="009B251C" w:rsidRDefault="00442225" w:rsidP="00442225">
      <w:pPr>
        <w:pStyle w:val="ListBullet"/>
        <w:numPr>
          <w:ilvl w:val="0"/>
          <w:numId w:val="0"/>
        </w:numPr>
        <w:ind w:left="216" w:hanging="216"/>
        <w:rPr>
          <w:rFonts w:ascii="Arial" w:hAnsi="Arial" w:cs="Arial"/>
        </w:rPr>
      </w:pPr>
    </w:p>
    <w:p w14:paraId="12620954" w14:textId="623CDA6F" w:rsidR="00442225" w:rsidRPr="009B251C" w:rsidRDefault="00442225" w:rsidP="00442225">
      <w:pPr>
        <w:pStyle w:val="ListBullet"/>
        <w:numPr>
          <w:ilvl w:val="0"/>
          <w:numId w:val="0"/>
        </w:numPr>
        <w:ind w:left="216" w:hanging="216"/>
        <w:rPr>
          <w:rFonts w:ascii="Arial" w:hAnsi="Arial" w:cs="Arial"/>
          <w:b/>
          <w:bCs/>
          <w:color w:val="39A5B7" w:themeColor="accent1"/>
          <w:sz w:val="28"/>
          <w:szCs w:val="28"/>
        </w:rPr>
      </w:pPr>
      <w:r w:rsidRPr="009B251C">
        <w:rPr>
          <w:rFonts w:ascii="Arial" w:hAnsi="Arial" w:cs="Arial"/>
          <w:b/>
          <w:bCs/>
          <w:color w:val="39A5B7" w:themeColor="accent1"/>
          <w:sz w:val="28"/>
          <w:szCs w:val="28"/>
        </w:rPr>
        <w:t>HOBBIES</w:t>
      </w:r>
    </w:p>
    <w:p w14:paraId="5394B176" w14:textId="77777777" w:rsidR="00442225" w:rsidRPr="009B251C" w:rsidRDefault="00442225" w:rsidP="00442225">
      <w:pPr>
        <w:pStyle w:val="ListBullet"/>
        <w:numPr>
          <w:ilvl w:val="0"/>
          <w:numId w:val="0"/>
        </w:numPr>
        <w:ind w:left="216" w:hanging="216"/>
        <w:rPr>
          <w:rFonts w:ascii="Arial" w:hAnsi="Arial" w:cs="Arial"/>
        </w:rPr>
      </w:pPr>
    </w:p>
    <w:p w14:paraId="57B6EE4F" w14:textId="118127E5" w:rsidR="00442225" w:rsidRPr="009B251C" w:rsidRDefault="00442225" w:rsidP="00442225">
      <w:pPr>
        <w:pStyle w:val="ListBullet"/>
        <w:numPr>
          <w:ilvl w:val="0"/>
          <w:numId w:val="0"/>
        </w:numPr>
        <w:ind w:left="216" w:hanging="216"/>
        <w:rPr>
          <w:rFonts w:ascii="Arial" w:hAnsi="Arial" w:cs="Arial"/>
          <w:b/>
          <w:bCs/>
          <w:color w:val="39A5B7" w:themeColor="accent1"/>
          <w:sz w:val="28"/>
          <w:szCs w:val="28"/>
        </w:rPr>
      </w:pPr>
      <w:r w:rsidRPr="009B251C">
        <w:rPr>
          <w:rFonts w:ascii="Arial" w:hAnsi="Arial" w:cs="Arial"/>
          <w:sz w:val="28"/>
          <w:szCs w:val="28"/>
        </w:rPr>
        <w:lastRenderedPageBreak/>
        <w:t>CYCLING ,TRAVELLING ,CRICKET,BASKETBALL</w:t>
      </w:r>
    </w:p>
    <w:p w14:paraId="0A10A433" w14:textId="3139E393" w:rsidR="00EF1D66" w:rsidRPr="009B251C" w:rsidRDefault="00EF1D66" w:rsidP="00442225">
      <w:pPr>
        <w:pStyle w:val="ListBullet"/>
        <w:numPr>
          <w:ilvl w:val="0"/>
          <w:numId w:val="0"/>
        </w:numPr>
        <w:ind w:left="216" w:hanging="216"/>
        <w:rPr>
          <w:rFonts w:ascii="Arial" w:hAnsi="Arial" w:cs="Arial"/>
          <w:b/>
          <w:bCs/>
          <w:color w:val="39A5B7" w:themeColor="accent1"/>
          <w:sz w:val="32"/>
          <w:szCs w:val="32"/>
        </w:rPr>
      </w:pPr>
      <w:r w:rsidRPr="009B251C">
        <w:rPr>
          <w:rFonts w:ascii="Arial" w:hAnsi="Arial" w:cs="Arial"/>
          <w:b/>
          <w:bCs/>
          <w:color w:val="39A5B7" w:themeColor="accent1"/>
          <w:sz w:val="32"/>
          <w:szCs w:val="32"/>
        </w:rPr>
        <w:t>Languages</w:t>
      </w:r>
    </w:p>
    <w:p w14:paraId="14DC5745" w14:textId="77777777" w:rsidR="00EF1D66" w:rsidRPr="009B251C" w:rsidRDefault="00EF1D66" w:rsidP="00442225">
      <w:pPr>
        <w:pStyle w:val="ListBullet"/>
        <w:numPr>
          <w:ilvl w:val="0"/>
          <w:numId w:val="0"/>
        </w:numPr>
        <w:ind w:left="216" w:hanging="216"/>
        <w:rPr>
          <w:rFonts w:ascii="Arial" w:hAnsi="Arial" w:cs="Arial"/>
          <w:b/>
          <w:bCs/>
          <w:color w:val="39A5B7" w:themeColor="accent1"/>
          <w:sz w:val="28"/>
          <w:szCs w:val="28"/>
        </w:rPr>
      </w:pPr>
    </w:p>
    <w:p w14:paraId="0C533F45" w14:textId="2F34ECFA" w:rsidR="00EF1D66" w:rsidRPr="009B251C" w:rsidRDefault="00EF1D66" w:rsidP="00EF1D66">
      <w:pPr>
        <w:pStyle w:val="ListBullet"/>
        <w:numPr>
          <w:ilvl w:val="0"/>
          <w:numId w:val="0"/>
        </w:numPr>
        <w:ind w:left="216" w:hanging="216"/>
        <w:rPr>
          <w:rFonts w:ascii="Arial" w:hAnsi="Arial" w:cs="Arial"/>
          <w:color w:val="000000" w:themeColor="text1"/>
          <w:sz w:val="28"/>
          <w:szCs w:val="28"/>
        </w:rPr>
      </w:pPr>
      <w:r w:rsidRPr="009B251C">
        <w:rPr>
          <w:rFonts w:ascii="Arial" w:hAnsi="Arial" w:cs="Arial"/>
          <w:color w:val="000000" w:themeColor="text1"/>
          <w:sz w:val="28"/>
          <w:szCs w:val="28"/>
        </w:rPr>
        <w:t>Hindi     (Native Speaker)</w:t>
      </w:r>
    </w:p>
    <w:p w14:paraId="32E7C04B" w14:textId="7F1AABC0" w:rsidR="00EF1D66" w:rsidRPr="009B251C" w:rsidRDefault="00EF1D66" w:rsidP="00EF1D66">
      <w:pPr>
        <w:pStyle w:val="ListBullet"/>
        <w:numPr>
          <w:ilvl w:val="0"/>
          <w:numId w:val="0"/>
        </w:numPr>
        <w:rPr>
          <w:rFonts w:ascii="Arial" w:hAnsi="Arial" w:cs="Arial"/>
          <w:color w:val="000000" w:themeColor="text1"/>
          <w:sz w:val="28"/>
          <w:szCs w:val="28"/>
        </w:rPr>
      </w:pPr>
      <w:r w:rsidRPr="009B251C">
        <w:rPr>
          <w:rFonts w:ascii="Arial" w:hAnsi="Arial" w:cs="Arial"/>
          <w:color w:val="000000" w:themeColor="text1"/>
          <w:sz w:val="28"/>
          <w:szCs w:val="28"/>
        </w:rPr>
        <w:t>English (Fluent Speaker)</w:t>
      </w:r>
    </w:p>
    <w:p w14:paraId="3D3BD585" w14:textId="3B7B1107" w:rsidR="00EF1D66" w:rsidRPr="009B251C" w:rsidRDefault="00EF1D66" w:rsidP="00EF1D66">
      <w:pPr>
        <w:pStyle w:val="ListBullet"/>
        <w:numPr>
          <w:ilvl w:val="0"/>
          <w:numId w:val="0"/>
        </w:numPr>
        <w:rPr>
          <w:rFonts w:ascii="Arial" w:hAnsi="Arial" w:cs="Arial"/>
          <w:color w:val="000000" w:themeColor="text1"/>
          <w:sz w:val="28"/>
          <w:szCs w:val="28"/>
        </w:rPr>
      </w:pPr>
    </w:p>
    <w:p w14:paraId="27F67C95" w14:textId="20941BF7" w:rsidR="00EF1D66" w:rsidRPr="009B251C" w:rsidRDefault="00EF1D66" w:rsidP="00EF1D66">
      <w:pPr>
        <w:pStyle w:val="ListBullet"/>
        <w:numPr>
          <w:ilvl w:val="0"/>
          <w:numId w:val="0"/>
        </w:numPr>
        <w:rPr>
          <w:rFonts w:ascii="Arial" w:hAnsi="Arial" w:cs="Arial"/>
          <w:b/>
          <w:bCs/>
          <w:color w:val="39A5B7" w:themeColor="accent1"/>
          <w:sz w:val="32"/>
          <w:szCs w:val="32"/>
        </w:rPr>
      </w:pPr>
      <w:proofErr w:type="spellStart"/>
      <w:r w:rsidRPr="009B251C">
        <w:rPr>
          <w:rFonts w:ascii="Arial" w:hAnsi="Arial" w:cs="Arial"/>
          <w:b/>
          <w:bCs/>
          <w:color w:val="39A5B7" w:themeColor="accent1"/>
          <w:sz w:val="32"/>
          <w:szCs w:val="32"/>
        </w:rPr>
        <w:t>Extra Curricular</w:t>
      </w:r>
      <w:proofErr w:type="spellEnd"/>
      <w:r w:rsidRPr="009B251C">
        <w:rPr>
          <w:rFonts w:ascii="Arial" w:hAnsi="Arial" w:cs="Arial"/>
          <w:b/>
          <w:bCs/>
          <w:color w:val="39A5B7" w:themeColor="accent1"/>
          <w:sz w:val="32"/>
          <w:szCs w:val="32"/>
        </w:rPr>
        <w:t xml:space="preserve"> </w:t>
      </w:r>
      <w:proofErr w:type="spellStart"/>
      <w:r w:rsidRPr="009B251C">
        <w:rPr>
          <w:rFonts w:ascii="Arial" w:hAnsi="Arial" w:cs="Arial"/>
          <w:b/>
          <w:bCs/>
          <w:color w:val="39A5B7" w:themeColor="accent1"/>
          <w:sz w:val="32"/>
          <w:szCs w:val="32"/>
        </w:rPr>
        <w:t>Activites</w:t>
      </w:r>
      <w:proofErr w:type="spellEnd"/>
    </w:p>
    <w:p w14:paraId="6D01841B" w14:textId="32236B15" w:rsidR="00EF1D66" w:rsidRPr="009B251C" w:rsidRDefault="002F7B4A" w:rsidP="00EF1D66">
      <w:pPr>
        <w:pStyle w:val="ListBullet"/>
        <w:numPr>
          <w:ilvl w:val="0"/>
          <w:numId w:val="0"/>
        </w:numPr>
        <w:rPr>
          <w:rFonts w:ascii="Arial" w:hAnsi="Arial" w:cs="Arial"/>
          <w:color w:val="auto"/>
          <w:sz w:val="28"/>
          <w:szCs w:val="28"/>
        </w:rPr>
      </w:pPr>
      <w:r w:rsidRPr="009B251C">
        <w:rPr>
          <w:rFonts w:ascii="Arial" w:hAnsi="Arial" w:cs="Arial"/>
          <w:color w:val="auto"/>
          <w:sz w:val="28"/>
          <w:szCs w:val="28"/>
        </w:rPr>
        <w:t xml:space="preserve">ANUBHUTI -SECURITY CELL </w:t>
      </w:r>
    </w:p>
    <w:p w14:paraId="13AD267F" w14:textId="4DE9B825" w:rsidR="009B251C" w:rsidRPr="009B251C" w:rsidRDefault="009B251C" w:rsidP="00EF1D66">
      <w:pPr>
        <w:pStyle w:val="ListBullet"/>
        <w:numPr>
          <w:ilvl w:val="0"/>
          <w:numId w:val="0"/>
        </w:numPr>
        <w:rPr>
          <w:rFonts w:ascii="Arial" w:hAnsi="Arial" w:cs="Arial"/>
          <w:color w:val="auto"/>
          <w:sz w:val="28"/>
          <w:szCs w:val="28"/>
        </w:rPr>
      </w:pPr>
      <w:r w:rsidRPr="009B251C">
        <w:rPr>
          <w:rFonts w:ascii="Arial" w:hAnsi="Arial" w:cs="Arial"/>
          <w:color w:val="auto"/>
          <w:sz w:val="28"/>
          <w:szCs w:val="28"/>
        </w:rPr>
        <w:t>INTER- COLLEGE BASKETBALL TOURNAMENTS</w:t>
      </w:r>
    </w:p>
    <w:p w14:paraId="74AA8CD5" w14:textId="2F3FEC42" w:rsidR="009B251C" w:rsidRPr="009B251C" w:rsidRDefault="009B251C" w:rsidP="00EF1D66">
      <w:pPr>
        <w:pStyle w:val="ListBullet"/>
        <w:numPr>
          <w:ilvl w:val="0"/>
          <w:numId w:val="0"/>
        </w:numPr>
        <w:rPr>
          <w:rFonts w:ascii="Arial" w:hAnsi="Arial" w:cs="Arial"/>
          <w:color w:val="auto"/>
          <w:sz w:val="28"/>
          <w:szCs w:val="28"/>
        </w:rPr>
      </w:pPr>
      <w:r w:rsidRPr="009B251C">
        <w:rPr>
          <w:rFonts w:ascii="Arial" w:hAnsi="Arial" w:cs="Arial"/>
          <w:color w:val="auto"/>
          <w:sz w:val="28"/>
          <w:szCs w:val="28"/>
        </w:rPr>
        <w:t>CRICKET LEAGUES</w:t>
      </w:r>
    </w:p>
    <w:p w14:paraId="46BCF59B" w14:textId="5A272568" w:rsidR="002F7B4A" w:rsidRDefault="002F7B4A" w:rsidP="00EF1D66">
      <w:pPr>
        <w:pStyle w:val="ListBullet"/>
        <w:numPr>
          <w:ilvl w:val="0"/>
          <w:numId w:val="0"/>
        </w:numPr>
        <w:rPr>
          <w:color w:val="auto"/>
          <w:sz w:val="28"/>
          <w:szCs w:val="28"/>
        </w:rPr>
      </w:pPr>
    </w:p>
    <w:p w14:paraId="2AD2E86A" w14:textId="782AF7FB" w:rsidR="002F7B4A" w:rsidRDefault="002F7B4A" w:rsidP="00EF1D66">
      <w:pPr>
        <w:pStyle w:val="ListBullet"/>
        <w:numPr>
          <w:ilvl w:val="0"/>
          <w:numId w:val="0"/>
        </w:numPr>
        <w:rPr>
          <w:color w:val="auto"/>
          <w:sz w:val="28"/>
          <w:szCs w:val="28"/>
        </w:rPr>
      </w:pPr>
    </w:p>
    <w:p w14:paraId="3EE13831" w14:textId="61358C1C" w:rsidR="002F7B4A" w:rsidRDefault="002F7B4A" w:rsidP="00EF1D66">
      <w:pPr>
        <w:pStyle w:val="ListBullet"/>
        <w:numPr>
          <w:ilvl w:val="0"/>
          <w:numId w:val="0"/>
        </w:numPr>
        <w:rPr>
          <w:color w:val="auto"/>
          <w:sz w:val="28"/>
          <w:szCs w:val="28"/>
        </w:rPr>
      </w:pPr>
    </w:p>
    <w:p w14:paraId="2E945015" w14:textId="77777777" w:rsidR="009B251C" w:rsidRDefault="002F7B4A" w:rsidP="00EF1D66">
      <w:pPr>
        <w:pStyle w:val="ListBullet"/>
        <w:numPr>
          <w:ilvl w:val="0"/>
          <w:numId w:val="0"/>
        </w:numPr>
        <w:rPr>
          <w:color w:val="auto"/>
          <w:sz w:val="28"/>
          <w:szCs w:val="28"/>
        </w:rPr>
      </w:pPr>
      <w:r>
        <w:rPr>
          <w:color w:val="auto"/>
          <w:sz w:val="28"/>
          <w:szCs w:val="28"/>
        </w:rPr>
        <w:t xml:space="preserve">                                                            </w:t>
      </w:r>
    </w:p>
    <w:p w14:paraId="0CC1F484" w14:textId="77777777" w:rsidR="009B251C" w:rsidRDefault="009B251C" w:rsidP="00EF1D66">
      <w:pPr>
        <w:pStyle w:val="ListBullet"/>
        <w:numPr>
          <w:ilvl w:val="0"/>
          <w:numId w:val="0"/>
        </w:numPr>
        <w:rPr>
          <w:color w:val="auto"/>
          <w:sz w:val="28"/>
          <w:szCs w:val="28"/>
        </w:rPr>
      </w:pPr>
    </w:p>
    <w:p w14:paraId="07CE2E45" w14:textId="77777777" w:rsidR="009B251C" w:rsidRDefault="009B251C" w:rsidP="00EF1D66">
      <w:pPr>
        <w:pStyle w:val="ListBullet"/>
        <w:numPr>
          <w:ilvl w:val="0"/>
          <w:numId w:val="0"/>
        </w:numPr>
        <w:rPr>
          <w:color w:val="auto"/>
          <w:sz w:val="28"/>
          <w:szCs w:val="28"/>
        </w:rPr>
      </w:pPr>
    </w:p>
    <w:p w14:paraId="0BD1B708" w14:textId="77777777" w:rsidR="009B251C" w:rsidRDefault="009B251C" w:rsidP="00EF1D66">
      <w:pPr>
        <w:pStyle w:val="ListBullet"/>
        <w:numPr>
          <w:ilvl w:val="0"/>
          <w:numId w:val="0"/>
        </w:numPr>
        <w:rPr>
          <w:color w:val="auto"/>
          <w:sz w:val="28"/>
          <w:szCs w:val="28"/>
        </w:rPr>
      </w:pPr>
    </w:p>
    <w:p w14:paraId="07675699" w14:textId="77777777" w:rsidR="009B251C" w:rsidRDefault="009B251C" w:rsidP="00EF1D66">
      <w:pPr>
        <w:pStyle w:val="ListBullet"/>
        <w:numPr>
          <w:ilvl w:val="0"/>
          <w:numId w:val="0"/>
        </w:numPr>
        <w:rPr>
          <w:color w:val="auto"/>
          <w:sz w:val="28"/>
          <w:szCs w:val="28"/>
        </w:rPr>
      </w:pPr>
    </w:p>
    <w:p w14:paraId="2271D0E6" w14:textId="77777777" w:rsidR="009B251C" w:rsidRDefault="009B251C" w:rsidP="00EF1D66">
      <w:pPr>
        <w:pStyle w:val="ListBullet"/>
        <w:numPr>
          <w:ilvl w:val="0"/>
          <w:numId w:val="0"/>
        </w:numPr>
        <w:rPr>
          <w:color w:val="auto"/>
          <w:sz w:val="28"/>
          <w:szCs w:val="28"/>
        </w:rPr>
      </w:pPr>
    </w:p>
    <w:p w14:paraId="0367CC91" w14:textId="77777777" w:rsidR="009B251C" w:rsidRDefault="009B251C" w:rsidP="00EF1D66">
      <w:pPr>
        <w:pStyle w:val="ListBullet"/>
        <w:numPr>
          <w:ilvl w:val="0"/>
          <w:numId w:val="0"/>
        </w:numPr>
        <w:rPr>
          <w:color w:val="auto"/>
          <w:sz w:val="28"/>
          <w:szCs w:val="28"/>
        </w:rPr>
      </w:pPr>
    </w:p>
    <w:p w14:paraId="401F9551" w14:textId="77777777" w:rsidR="009B251C" w:rsidRDefault="009B251C" w:rsidP="00EF1D66">
      <w:pPr>
        <w:pStyle w:val="ListBullet"/>
        <w:numPr>
          <w:ilvl w:val="0"/>
          <w:numId w:val="0"/>
        </w:numPr>
        <w:rPr>
          <w:color w:val="auto"/>
          <w:sz w:val="28"/>
          <w:szCs w:val="28"/>
        </w:rPr>
      </w:pPr>
    </w:p>
    <w:p w14:paraId="16B01893" w14:textId="77777777" w:rsidR="009B251C" w:rsidRDefault="009B251C" w:rsidP="00EF1D66">
      <w:pPr>
        <w:pStyle w:val="ListBullet"/>
        <w:numPr>
          <w:ilvl w:val="0"/>
          <w:numId w:val="0"/>
        </w:numPr>
        <w:rPr>
          <w:color w:val="auto"/>
          <w:sz w:val="28"/>
          <w:szCs w:val="28"/>
        </w:rPr>
      </w:pPr>
    </w:p>
    <w:p w14:paraId="7CAB7233" w14:textId="77777777" w:rsidR="009B251C" w:rsidRDefault="009B251C" w:rsidP="00EF1D66">
      <w:pPr>
        <w:pStyle w:val="ListBullet"/>
        <w:numPr>
          <w:ilvl w:val="0"/>
          <w:numId w:val="0"/>
        </w:numPr>
        <w:rPr>
          <w:color w:val="auto"/>
          <w:sz w:val="28"/>
          <w:szCs w:val="28"/>
        </w:rPr>
      </w:pPr>
    </w:p>
    <w:p w14:paraId="58491493" w14:textId="77777777" w:rsidR="009B251C" w:rsidRDefault="009B251C" w:rsidP="00EF1D66">
      <w:pPr>
        <w:pStyle w:val="ListBullet"/>
        <w:numPr>
          <w:ilvl w:val="0"/>
          <w:numId w:val="0"/>
        </w:numPr>
        <w:rPr>
          <w:color w:val="auto"/>
          <w:sz w:val="28"/>
          <w:szCs w:val="28"/>
        </w:rPr>
      </w:pPr>
    </w:p>
    <w:p w14:paraId="06A72399" w14:textId="77777777" w:rsidR="009B251C" w:rsidRDefault="009B251C" w:rsidP="00EF1D66">
      <w:pPr>
        <w:pStyle w:val="ListBullet"/>
        <w:numPr>
          <w:ilvl w:val="0"/>
          <w:numId w:val="0"/>
        </w:numPr>
        <w:rPr>
          <w:color w:val="auto"/>
          <w:sz w:val="28"/>
          <w:szCs w:val="28"/>
        </w:rPr>
      </w:pPr>
    </w:p>
    <w:p w14:paraId="550D500A" w14:textId="77777777" w:rsidR="009B251C" w:rsidRDefault="009B251C" w:rsidP="00EF1D66">
      <w:pPr>
        <w:pStyle w:val="ListBullet"/>
        <w:numPr>
          <w:ilvl w:val="0"/>
          <w:numId w:val="0"/>
        </w:numPr>
        <w:rPr>
          <w:color w:val="auto"/>
          <w:sz w:val="28"/>
          <w:szCs w:val="28"/>
        </w:rPr>
      </w:pPr>
    </w:p>
    <w:p w14:paraId="7AC476F5" w14:textId="77777777" w:rsidR="009B251C" w:rsidRDefault="009B251C" w:rsidP="00EF1D66">
      <w:pPr>
        <w:pStyle w:val="ListBullet"/>
        <w:numPr>
          <w:ilvl w:val="0"/>
          <w:numId w:val="0"/>
        </w:numPr>
        <w:rPr>
          <w:color w:val="auto"/>
          <w:sz w:val="28"/>
          <w:szCs w:val="28"/>
        </w:rPr>
      </w:pPr>
    </w:p>
    <w:p w14:paraId="5E148159" w14:textId="77777777" w:rsidR="009B251C" w:rsidRDefault="009B251C" w:rsidP="00EF1D66">
      <w:pPr>
        <w:pStyle w:val="ListBullet"/>
        <w:numPr>
          <w:ilvl w:val="0"/>
          <w:numId w:val="0"/>
        </w:numPr>
        <w:rPr>
          <w:color w:val="auto"/>
          <w:sz w:val="28"/>
          <w:szCs w:val="28"/>
        </w:rPr>
      </w:pPr>
    </w:p>
    <w:p w14:paraId="53B32659" w14:textId="77777777" w:rsidR="009B251C" w:rsidRDefault="009B251C" w:rsidP="00EF1D66">
      <w:pPr>
        <w:pStyle w:val="ListBullet"/>
        <w:numPr>
          <w:ilvl w:val="0"/>
          <w:numId w:val="0"/>
        </w:numPr>
        <w:rPr>
          <w:color w:val="auto"/>
          <w:sz w:val="28"/>
          <w:szCs w:val="28"/>
        </w:rPr>
      </w:pPr>
    </w:p>
    <w:p w14:paraId="1AD2F735" w14:textId="77777777" w:rsidR="009B251C" w:rsidRDefault="009B251C" w:rsidP="00EF1D66">
      <w:pPr>
        <w:pStyle w:val="ListBullet"/>
        <w:numPr>
          <w:ilvl w:val="0"/>
          <w:numId w:val="0"/>
        </w:numPr>
        <w:rPr>
          <w:color w:val="auto"/>
          <w:sz w:val="28"/>
          <w:szCs w:val="28"/>
        </w:rPr>
      </w:pPr>
    </w:p>
    <w:p w14:paraId="2A625BAF" w14:textId="77777777" w:rsidR="009B251C" w:rsidRDefault="009B251C" w:rsidP="00EF1D66">
      <w:pPr>
        <w:pStyle w:val="ListBullet"/>
        <w:numPr>
          <w:ilvl w:val="0"/>
          <w:numId w:val="0"/>
        </w:numPr>
        <w:rPr>
          <w:color w:val="auto"/>
          <w:sz w:val="28"/>
          <w:szCs w:val="28"/>
        </w:rPr>
      </w:pPr>
    </w:p>
    <w:p w14:paraId="1A642197" w14:textId="77777777" w:rsidR="009B251C" w:rsidRDefault="009B251C" w:rsidP="00EF1D66">
      <w:pPr>
        <w:pStyle w:val="ListBullet"/>
        <w:numPr>
          <w:ilvl w:val="0"/>
          <w:numId w:val="0"/>
        </w:numPr>
        <w:rPr>
          <w:color w:val="auto"/>
          <w:sz w:val="28"/>
          <w:szCs w:val="28"/>
        </w:rPr>
      </w:pPr>
    </w:p>
    <w:p w14:paraId="0E696F9B" w14:textId="77777777" w:rsidR="009B251C" w:rsidRDefault="009B251C" w:rsidP="00EF1D66">
      <w:pPr>
        <w:pStyle w:val="ListBullet"/>
        <w:numPr>
          <w:ilvl w:val="0"/>
          <w:numId w:val="0"/>
        </w:numPr>
        <w:rPr>
          <w:color w:val="auto"/>
          <w:sz w:val="28"/>
          <w:szCs w:val="28"/>
        </w:rPr>
      </w:pPr>
    </w:p>
    <w:p w14:paraId="7DEB474D" w14:textId="77777777" w:rsidR="009B251C" w:rsidRDefault="009B251C" w:rsidP="00EF1D66">
      <w:pPr>
        <w:pStyle w:val="ListBullet"/>
        <w:numPr>
          <w:ilvl w:val="0"/>
          <w:numId w:val="0"/>
        </w:numPr>
        <w:rPr>
          <w:color w:val="auto"/>
          <w:sz w:val="28"/>
          <w:szCs w:val="28"/>
        </w:rPr>
      </w:pPr>
    </w:p>
    <w:p w14:paraId="5E4D05FB" w14:textId="461B4571" w:rsidR="002F7B4A" w:rsidRDefault="002F7B4A" w:rsidP="009B251C">
      <w:pPr>
        <w:pStyle w:val="ListBullet"/>
        <w:numPr>
          <w:ilvl w:val="0"/>
          <w:numId w:val="0"/>
        </w:numPr>
        <w:jc w:val="center"/>
        <w:rPr>
          <w:color w:val="39A5B7" w:themeColor="accent1"/>
          <w:sz w:val="40"/>
          <w:szCs w:val="40"/>
        </w:rPr>
      </w:pPr>
      <w:r w:rsidRPr="002F7B4A">
        <w:rPr>
          <w:color w:val="39A5B7" w:themeColor="accent1"/>
          <w:sz w:val="40"/>
          <w:szCs w:val="40"/>
        </w:rPr>
        <w:lastRenderedPageBreak/>
        <w:t>COVER LETTER</w:t>
      </w:r>
    </w:p>
    <w:p w14:paraId="1FB3BDB1" w14:textId="4D810458" w:rsidR="002F7B4A" w:rsidRDefault="002F7B4A" w:rsidP="00EF1D66">
      <w:pPr>
        <w:pStyle w:val="ListBullet"/>
        <w:numPr>
          <w:ilvl w:val="0"/>
          <w:numId w:val="0"/>
        </w:numPr>
        <w:rPr>
          <w:color w:val="39A5B7" w:themeColor="accent1"/>
          <w:sz w:val="40"/>
          <w:szCs w:val="40"/>
        </w:rPr>
      </w:pPr>
    </w:p>
    <w:p w14:paraId="69908406" w14:textId="6825D523" w:rsidR="002F7B4A" w:rsidRDefault="002F7B4A" w:rsidP="00EF1D66">
      <w:pPr>
        <w:pStyle w:val="ListBullet"/>
        <w:numPr>
          <w:ilvl w:val="0"/>
          <w:numId w:val="0"/>
        </w:numPr>
        <w:rPr>
          <w:color w:val="39A5B7" w:themeColor="accent1"/>
          <w:sz w:val="40"/>
          <w:szCs w:val="40"/>
        </w:rPr>
      </w:pPr>
    </w:p>
    <w:p w14:paraId="3A82DB88" w14:textId="13DC7446" w:rsidR="002F7B4A" w:rsidRPr="002F7B4A" w:rsidRDefault="002F7B4A" w:rsidP="00EF1D66">
      <w:pPr>
        <w:pStyle w:val="ListBullet"/>
        <w:numPr>
          <w:ilvl w:val="0"/>
          <w:numId w:val="0"/>
        </w:numPr>
        <w:rPr>
          <w:rFonts w:ascii="Arial" w:hAnsi="Arial" w:cs="Arial"/>
          <w:color w:val="202124"/>
          <w:sz w:val="28"/>
          <w:szCs w:val="28"/>
          <w:shd w:val="clear" w:color="auto" w:fill="FFFFFF"/>
        </w:rPr>
      </w:pPr>
      <w:r w:rsidRPr="002F7B4A">
        <w:rPr>
          <w:rFonts w:ascii="Arial" w:hAnsi="Arial" w:cs="Arial"/>
          <w:color w:val="202124"/>
          <w:sz w:val="28"/>
          <w:szCs w:val="28"/>
          <w:shd w:val="clear" w:color="auto" w:fill="FFFFFF"/>
        </w:rPr>
        <w:t>I sincerely look forward to further discussing the role of Civil Engineer at your company. I'm also excited to hear more about some of the projects that your company has been involved in as well as any projects in the foreseeable future. I appreciate your time in considering me for this position.</w:t>
      </w:r>
      <w:bookmarkStart w:id="0" w:name="_GoBack"/>
      <w:bookmarkEnd w:id="0"/>
    </w:p>
    <w:p w14:paraId="0E6E7C54" w14:textId="478B379D" w:rsidR="002F7B4A" w:rsidRDefault="002F7B4A" w:rsidP="00EF1D66">
      <w:pPr>
        <w:pStyle w:val="ListBullet"/>
        <w:numPr>
          <w:ilvl w:val="0"/>
          <w:numId w:val="0"/>
        </w:numPr>
        <w:rPr>
          <w:rFonts w:ascii="Arial" w:hAnsi="Arial" w:cs="Arial"/>
          <w:color w:val="202124"/>
          <w:sz w:val="28"/>
          <w:szCs w:val="28"/>
          <w:shd w:val="clear" w:color="auto" w:fill="FFFFFF"/>
        </w:rPr>
      </w:pPr>
      <w:r w:rsidRPr="002F7B4A">
        <w:rPr>
          <w:rFonts w:ascii="Arial" w:hAnsi="Arial" w:cs="Arial"/>
          <w:color w:val="202124"/>
          <w:sz w:val="28"/>
          <w:szCs w:val="28"/>
          <w:shd w:val="clear" w:color="auto" w:fill="FFFFFF"/>
        </w:rPr>
        <w:t>I'd welcome the opportunity to speak with you more about this position, and how I could use my skills to benefit your organization along with my career development. Thank you for considering my application. I look forward to hearing from you</w:t>
      </w:r>
      <w:r>
        <w:rPr>
          <w:rFonts w:ascii="Arial" w:hAnsi="Arial" w:cs="Arial"/>
          <w:color w:val="202124"/>
          <w:sz w:val="28"/>
          <w:szCs w:val="28"/>
          <w:shd w:val="clear" w:color="auto" w:fill="FFFFFF"/>
        </w:rPr>
        <w:t xml:space="preserve">               </w:t>
      </w:r>
    </w:p>
    <w:p w14:paraId="42E16BE9" w14:textId="5CF5965F" w:rsidR="002F7B4A" w:rsidRDefault="002F7B4A" w:rsidP="00EF1D66">
      <w:pPr>
        <w:pStyle w:val="ListBullet"/>
        <w:numPr>
          <w:ilvl w:val="0"/>
          <w:numId w:val="0"/>
        </w:numPr>
        <w:rPr>
          <w:rFonts w:ascii="Arial" w:hAnsi="Arial" w:cs="Arial"/>
          <w:color w:val="202124"/>
          <w:sz w:val="28"/>
          <w:szCs w:val="28"/>
          <w:shd w:val="clear" w:color="auto" w:fill="FFFFFF"/>
        </w:rPr>
      </w:pPr>
    </w:p>
    <w:p w14:paraId="5496945A" w14:textId="2FC6125E" w:rsidR="002F7B4A" w:rsidRDefault="002F7B4A" w:rsidP="00EF1D66">
      <w:pPr>
        <w:pStyle w:val="ListBullet"/>
        <w:numPr>
          <w:ilvl w:val="0"/>
          <w:numId w:val="0"/>
        </w:numPr>
        <w:rPr>
          <w:rFonts w:ascii="Arial" w:hAnsi="Arial" w:cs="Arial"/>
          <w:color w:val="202124"/>
          <w:sz w:val="28"/>
          <w:szCs w:val="28"/>
          <w:shd w:val="clear" w:color="auto" w:fill="FFFFFF"/>
        </w:rPr>
      </w:pPr>
    </w:p>
    <w:p w14:paraId="5CBB7989" w14:textId="1F32715C" w:rsidR="002F7B4A" w:rsidRDefault="002F7B4A" w:rsidP="00EF1D66">
      <w:pPr>
        <w:pStyle w:val="ListBullet"/>
        <w:numPr>
          <w:ilvl w:val="0"/>
          <w:numId w:val="0"/>
        </w:numPr>
        <w:rPr>
          <w:rFonts w:ascii="Arial" w:hAnsi="Arial" w:cs="Arial"/>
          <w:color w:val="202124"/>
          <w:sz w:val="28"/>
          <w:szCs w:val="28"/>
          <w:shd w:val="clear" w:color="auto" w:fill="FFFFFF"/>
        </w:rPr>
      </w:pPr>
    </w:p>
    <w:p w14:paraId="425769A2" w14:textId="6DF82696" w:rsidR="009B251C" w:rsidRDefault="002F7B4A" w:rsidP="00EF1D66">
      <w:pPr>
        <w:pStyle w:val="ListBullet"/>
        <w:numPr>
          <w:ilvl w:val="0"/>
          <w:numId w:val="0"/>
        </w:numPr>
        <w:rPr>
          <w:rFonts w:ascii="Arial" w:hAnsi="Arial" w:cs="Arial"/>
          <w:color w:val="202124"/>
          <w:sz w:val="28"/>
          <w:szCs w:val="28"/>
          <w:shd w:val="clear" w:color="auto" w:fill="FFFFFF"/>
        </w:rPr>
      </w:pPr>
      <w:r>
        <w:rPr>
          <w:rFonts w:ascii="Arial" w:hAnsi="Arial" w:cs="Arial"/>
          <w:color w:val="202124"/>
          <w:sz w:val="28"/>
          <w:szCs w:val="28"/>
          <w:shd w:val="clear" w:color="auto" w:fill="FFFFFF"/>
        </w:rPr>
        <w:t>Thank</w:t>
      </w:r>
      <w:r w:rsidR="009B251C">
        <w:rPr>
          <w:rFonts w:ascii="Arial" w:hAnsi="Arial" w:cs="Arial"/>
          <w:color w:val="202124"/>
          <w:sz w:val="28"/>
          <w:szCs w:val="28"/>
          <w:shd w:val="clear" w:color="auto" w:fill="FFFFFF"/>
        </w:rPr>
        <w:t xml:space="preserve">ing </w:t>
      </w:r>
      <w:r>
        <w:rPr>
          <w:rFonts w:ascii="Arial" w:hAnsi="Arial" w:cs="Arial"/>
          <w:color w:val="202124"/>
          <w:sz w:val="28"/>
          <w:szCs w:val="28"/>
          <w:shd w:val="clear" w:color="auto" w:fill="FFFFFF"/>
        </w:rPr>
        <w:t>you</w:t>
      </w:r>
    </w:p>
    <w:p w14:paraId="63ED38E2" w14:textId="77777777" w:rsidR="009B251C" w:rsidRDefault="009B251C" w:rsidP="00EF1D66">
      <w:pPr>
        <w:pStyle w:val="ListBullet"/>
        <w:numPr>
          <w:ilvl w:val="0"/>
          <w:numId w:val="0"/>
        </w:numPr>
        <w:rPr>
          <w:rFonts w:ascii="Arial" w:hAnsi="Arial" w:cs="Arial"/>
          <w:color w:val="202124"/>
          <w:sz w:val="28"/>
          <w:szCs w:val="28"/>
          <w:shd w:val="clear" w:color="auto" w:fill="FFFFFF"/>
        </w:rPr>
      </w:pPr>
    </w:p>
    <w:p w14:paraId="1EAC21A0" w14:textId="77777777" w:rsidR="009B251C" w:rsidRDefault="009B251C" w:rsidP="00EF1D66">
      <w:pPr>
        <w:pStyle w:val="ListBullet"/>
        <w:numPr>
          <w:ilvl w:val="0"/>
          <w:numId w:val="0"/>
        </w:numPr>
        <w:rPr>
          <w:rFonts w:ascii="Arial" w:hAnsi="Arial" w:cs="Arial"/>
          <w:color w:val="202124"/>
          <w:sz w:val="28"/>
          <w:szCs w:val="28"/>
          <w:shd w:val="clear" w:color="auto" w:fill="FFFFFF"/>
        </w:rPr>
      </w:pPr>
    </w:p>
    <w:p w14:paraId="4C92C3B4" w14:textId="636F6109" w:rsidR="009B251C" w:rsidRDefault="009B251C" w:rsidP="00EF1D66">
      <w:pPr>
        <w:pStyle w:val="ListBullet"/>
        <w:numPr>
          <w:ilvl w:val="0"/>
          <w:numId w:val="0"/>
        </w:numPr>
        <w:rPr>
          <w:rFonts w:ascii="Arial" w:hAnsi="Arial" w:cs="Arial"/>
          <w:color w:val="202124"/>
          <w:sz w:val="28"/>
          <w:szCs w:val="28"/>
          <w:shd w:val="clear" w:color="auto" w:fill="FFFFFF"/>
        </w:rPr>
      </w:pPr>
      <w:r>
        <w:rPr>
          <w:rFonts w:ascii="Arial" w:hAnsi="Arial" w:cs="Arial"/>
          <w:color w:val="202124"/>
          <w:sz w:val="28"/>
          <w:szCs w:val="28"/>
          <w:shd w:val="clear" w:color="auto" w:fill="FFFFFF"/>
        </w:rPr>
        <w:t>Yours Truly</w:t>
      </w:r>
    </w:p>
    <w:p w14:paraId="42EA8B3C" w14:textId="77777777" w:rsidR="009B251C" w:rsidRDefault="002F7B4A" w:rsidP="00EF1D66">
      <w:pPr>
        <w:pStyle w:val="ListBullet"/>
        <w:numPr>
          <w:ilvl w:val="0"/>
          <w:numId w:val="0"/>
        </w:numPr>
        <w:rPr>
          <w:rFonts w:ascii="Arial" w:hAnsi="Arial" w:cs="Arial"/>
          <w:color w:val="202124"/>
          <w:sz w:val="28"/>
          <w:szCs w:val="28"/>
          <w:shd w:val="clear" w:color="auto" w:fill="FFFFFF"/>
        </w:rPr>
      </w:pPr>
      <w:r>
        <w:rPr>
          <w:rFonts w:ascii="Arial" w:hAnsi="Arial" w:cs="Arial"/>
          <w:color w:val="202124"/>
          <w:sz w:val="28"/>
          <w:szCs w:val="28"/>
          <w:shd w:val="clear" w:color="auto" w:fill="FFFFFF"/>
        </w:rPr>
        <w:t xml:space="preserve"> RAHUL YADAV</w:t>
      </w:r>
    </w:p>
    <w:p w14:paraId="62AA5DD6" w14:textId="3AEC4507" w:rsidR="002F7B4A" w:rsidRDefault="002F7B4A" w:rsidP="00EF1D66">
      <w:pPr>
        <w:pStyle w:val="ListBullet"/>
        <w:numPr>
          <w:ilvl w:val="0"/>
          <w:numId w:val="0"/>
        </w:numPr>
        <w:rPr>
          <w:rFonts w:ascii="Arial" w:hAnsi="Arial" w:cs="Arial"/>
          <w:color w:val="202124"/>
          <w:sz w:val="28"/>
          <w:szCs w:val="28"/>
          <w:shd w:val="clear" w:color="auto" w:fill="FFFFFF"/>
        </w:rPr>
      </w:pPr>
      <w:r>
        <w:rPr>
          <w:rFonts w:ascii="Arial" w:hAnsi="Arial" w:cs="Arial"/>
          <w:color w:val="202124"/>
          <w:sz w:val="28"/>
          <w:szCs w:val="28"/>
          <w:shd w:val="clear" w:color="auto" w:fill="FFFFFF"/>
        </w:rPr>
        <w:t xml:space="preserve"> (CIVIL ENGINEER)</w:t>
      </w:r>
    </w:p>
    <w:p w14:paraId="11D2A530" w14:textId="77777777" w:rsidR="002F7B4A" w:rsidRPr="002F7B4A" w:rsidRDefault="002F7B4A" w:rsidP="00EF1D66">
      <w:pPr>
        <w:pStyle w:val="ListBullet"/>
        <w:numPr>
          <w:ilvl w:val="0"/>
          <w:numId w:val="0"/>
        </w:numPr>
        <w:rPr>
          <w:color w:val="auto"/>
          <w:sz w:val="28"/>
          <w:szCs w:val="28"/>
        </w:rPr>
      </w:pPr>
    </w:p>
    <w:sectPr w:rsidR="002F7B4A" w:rsidRPr="002F7B4A" w:rsidSect="00617B26">
      <w:footerReference w:type="default" r:id="rId9"/>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2CAE1C" w14:textId="77777777" w:rsidR="008A2774" w:rsidRDefault="008A2774">
      <w:pPr>
        <w:spacing w:after="0"/>
      </w:pPr>
      <w:r>
        <w:separator/>
      </w:r>
    </w:p>
  </w:endnote>
  <w:endnote w:type="continuationSeparator" w:id="0">
    <w:p w14:paraId="17308839" w14:textId="77777777" w:rsidR="008A2774" w:rsidRDefault="008A27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MS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4D213" w14:textId="77777777" w:rsidR="006270A9" w:rsidRDefault="009D5933">
    <w:pPr>
      <w:pStyle w:val="Footer"/>
    </w:pPr>
    <w:r>
      <w:t xml:space="preserve">Page </w:t>
    </w:r>
    <w:r>
      <w:fldChar w:fldCharType="begin"/>
    </w:r>
    <w:r>
      <w:instrText xml:space="preserve"> PAGE   \* MERGEFORMAT </w:instrText>
    </w:r>
    <w:r>
      <w:fldChar w:fldCharType="separate"/>
    </w:r>
    <w:r w:rsidR="009B251C">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2FF367" w14:textId="77777777" w:rsidR="008A2774" w:rsidRDefault="008A2774">
      <w:pPr>
        <w:spacing w:after="0"/>
      </w:pPr>
      <w:r>
        <w:separator/>
      </w:r>
    </w:p>
  </w:footnote>
  <w:footnote w:type="continuationSeparator" w:id="0">
    <w:p w14:paraId="61C7CD9C" w14:textId="77777777" w:rsidR="008A2774" w:rsidRDefault="008A2774">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B66D57E"/>
    <w:lvl w:ilvl="0">
      <w:start w:val="1"/>
      <w:numFmt w:val="decimal"/>
      <w:lvlText w:val="%1."/>
      <w:lvlJc w:val="left"/>
      <w:pPr>
        <w:tabs>
          <w:tab w:val="num" w:pos="1800"/>
        </w:tabs>
        <w:ind w:left="1800" w:hanging="360"/>
      </w:pPr>
    </w:lvl>
  </w:abstractNum>
  <w:abstractNum w:abstractNumId="1">
    <w:nsid w:val="FFFFFF7D"/>
    <w:multiLevelType w:val="singleLevel"/>
    <w:tmpl w:val="5AF24DD0"/>
    <w:lvl w:ilvl="0">
      <w:start w:val="1"/>
      <w:numFmt w:val="decimal"/>
      <w:lvlText w:val="%1."/>
      <w:lvlJc w:val="left"/>
      <w:pPr>
        <w:tabs>
          <w:tab w:val="num" w:pos="1440"/>
        </w:tabs>
        <w:ind w:left="1440" w:hanging="360"/>
      </w:pPr>
    </w:lvl>
  </w:abstractNum>
  <w:abstractNum w:abstractNumId="2">
    <w:nsid w:val="FFFFFF7E"/>
    <w:multiLevelType w:val="singleLevel"/>
    <w:tmpl w:val="9386E0C4"/>
    <w:lvl w:ilvl="0">
      <w:start w:val="1"/>
      <w:numFmt w:val="decimal"/>
      <w:lvlText w:val="%1."/>
      <w:lvlJc w:val="left"/>
      <w:pPr>
        <w:tabs>
          <w:tab w:val="num" w:pos="1080"/>
        </w:tabs>
        <w:ind w:left="1080" w:hanging="360"/>
      </w:pPr>
    </w:lvl>
  </w:abstractNum>
  <w:abstractNum w:abstractNumId="3">
    <w:nsid w:val="FFFFFF7F"/>
    <w:multiLevelType w:val="singleLevel"/>
    <w:tmpl w:val="90407FA6"/>
    <w:lvl w:ilvl="0">
      <w:start w:val="1"/>
      <w:numFmt w:val="decimal"/>
      <w:lvlText w:val="%1."/>
      <w:lvlJc w:val="left"/>
      <w:pPr>
        <w:tabs>
          <w:tab w:val="num" w:pos="720"/>
        </w:tabs>
        <w:ind w:left="720" w:hanging="360"/>
      </w:pPr>
    </w:lvl>
  </w:abstractNum>
  <w:abstractNum w:abstractNumId="4">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BB2922E"/>
    <w:lvl w:ilvl="0">
      <w:start w:val="1"/>
      <w:numFmt w:val="decimal"/>
      <w:lvlText w:val="%1."/>
      <w:lvlJc w:val="left"/>
      <w:pPr>
        <w:tabs>
          <w:tab w:val="num" w:pos="360"/>
        </w:tabs>
        <w:ind w:left="360" w:hanging="360"/>
      </w:pPr>
    </w:lvl>
  </w:abstractNum>
  <w:abstractNum w:abstractNumId="9">
    <w:nsid w:val="FFFFFF89"/>
    <w:multiLevelType w:val="singleLevel"/>
    <w:tmpl w:val="879E5B4C"/>
    <w:lvl w:ilvl="0">
      <w:start w:val="1"/>
      <w:numFmt w:val="bullet"/>
      <w:lvlText w:val="·"/>
      <w:lvlJc w:val="left"/>
      <w:pPr>
        <w:tabs>
          <w:tab w:val="num" w:pos="144"/>
        </w:tabs>
        <w:ind w:left="144" w:hanging="144"/>
      </w:pPr>
      <w:rPr>
        <w:rFonts w:ascii="Cambria" w:hAnsi="Cambria" w:hint="default"/>
      </w:rPr>
    </w:lvl>
  </w:abstractNum>
  <w:abstractNum w:abstractNumId="1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19">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3"/>
  </w:num>
  <w:num w:numId="15">
    <w:abstractNumId w:val="16"/>
  </w:num>
  <w:num w:numId="16">
    <w:abstractNumId w:val="12"/>
  </w:num>
  <w:num w:numId="17">
    <w:abstractNumId w:val="15"/>
  </w:num>
  <w:num w:numId="18">
    <w:abstractNumId w:val="10"/>
  </w:num>
  <w:num w:numId="19">
    <w:abstractNumId w:val="19"/>
  </w:num>
  <w:num w:numId="20">
    <w:abstractNumId w:val="17"/>
  </w:num>
  <w:num w:numId="21">
    <w:abstractNumId w:val="11"/>
  </w:num>
  <w:num w:numId="22">
    <w:abstractNumId w:val="14"/>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225"/>
    <w:rsid w:val="0005548F"/>
    <w:rsid w:val="000A4F59"/>
    <w:rsid w:val="00141A4C"/>
    <w:rsid w:val="001B29CF"/>
    <w:rsid w:val="0028220F"/>
    <w:rsid w:val="002F7B4A"/>
    <w:rsid w:val="00356C14"/>
    <w:rsid w:val="00442225"/>
    <w:rsid w:val="00617B26"/>
    <w:rsid w:val="006270A9"/>
    <w:rsid w:val="00675956"/>
    <w:rsid w:val="00681034"/>
    <w:rsid w:val="00816216"/>
    <w:rsid w:val="0087734B"/>
    <w:rsid w:val="008A2774"/>
    <w:rsid w:val="009B251C"/>
    <w:rsid w:val="009D5933"/>
    <w:rsid w:val="00BD768D"/>
    <w:rsid w:val="00C61F8E"/>
    <w:rsid w:val="00E83E4B"/>
    <w:rsid w:val="00EF1D66"/>
    <w:rsid w:val="00F502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8A2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semiHidden="0" w:uiPriority="11" w:unhideWhenUsed="0" w:qFormat="1"/>
    <w:lsdException w:name="Title" w:semiHidden="0" w:uiPriority="2" w:unhideWhenUsed="0" w:qFormat="1"/>
    <w:lsdException w:name="Closing" w:uiPriority="2" w:qFormat="1"/>
    <w:lsdException w:name="Signature" w:uiPriority="2" w:qFormat="1"/>
    <w:lsdException w:name="Default Paragraph Font" w:uiPriority="1"/>
    <w:lsdException w:name="Subtitle" w:uiPriority="3" w:qFormat="1"/>
    <w:lsdException w:name="Salutation" w:uiPriority="2" w:qFormat="1"/>
    <w:lsdException w:name="Date" w:uiPriority="1" w:qFormat="1"/>
    <w:lsdException w:name="Strong" w:uiPriority="22" w:qFormat="1"/>
    <w:lsdException w:name="Emphasis" w:uiPriority="2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uiPriority="36"/>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semiHidden/>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semiHidden="0" w:uiPriority="11" w:unhideWhenUsed="0" w:qFormat="1"/>
    <w:lsdException w:name="Title" w:semiHidden="0" w:uiPriority="2" w:unhideWhenUsed="0" w:qFormat="1"/>
    <w:lsdException w:name="Closing" w:uiPriority="2" w:qFormat="1"/>
    <w:lsdException w:name="Signature" w:uiPriority="2" w:qFormat="1"/>
    <w:lsdException w:name="Default Paragraph Font" w:uiPriority="1"/>
    <w:lsdException w:name="Subtitle" w:uiPriority="3" w:qFormat="1"/>
    <w:lsdException w:name="Salutation" w:uiPriority="2" w:qFormat="1"/>
    <w:lsdException w:name="Date" w:uiPriority="1" w:qFormat="1"/>
    <w:lsdException w:name="Strong" w:uiPriority="22" w:qFormat="1"/>
    <w:lsdException w:name="Emphasis" w:uiPriority="2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uiPriority="36"/>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semiHidden/>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3625747">
      <w:bodyDiv w:val="1"/>
      <w:marLeft w:val="0"/>
      <w:marRight w:val="0"/>
      <w:marTop w:val="0"/>
      <w:marBottom w:val="0"/>
      <w:divBdr>
        <w:top w:val="none" w:sz="0" w:space="0" w:color="auto"/>
        <w:left w:val="none" w:sz="0" w:space="0" w:color="auto"/>
        <w:bottom w:val="none" w:sz="0" w:space="0" w:color="auto"/>
        <w:right w:val="none" w:sz="0" w:space="0" w:color="auto"/>
      </w:divBdr>
      <w:divsChild>
        <w:div w:id="874927305">
          <w:marLeft w:val="0"/>
          <w:marRight w:val="0"/>
          <w:marTop w:val="0"/>
          <w:marBottom w:val="0"/>
          <w:divBdr>
            <w:top w:val="none" w:sz="0" w:space="0" w:color="auto"/>
            <w:left w:val="none" w:sz="0" w:space="0" w:color="auto"/>
            <w:bottom w:val="none" w:sz="0" w:space="0" w:color="auto"/>
            <w:right w:val="none" w:sz="0" w:space="0" w:color="auto"/>
          </w:divBdr>
        </w:div>
        <w:div w:id="986277422">
          <w:marLeft w:val="0"/>
          <w:marRight w:val="0"/>
          <w:marTop w:val="0"/>
          <w:marBottom w:val="0"/>
          <w:divBdr>
            <w:top w:val="none" w:sz="0" w:space="0" w:color="auto"/>
            <w:left w:val="none" w:sz="0" w:space="0" w:color="auto"/>
            <w:bottom w:val="none" w:sz="0" w:space="0" w:color="auto"/>
            <w:right w:val="none" w:sz="0" w:space="0" w:color="auto"/>
          </w:divBdr>
        </w:div>
      </w:divsChild>
    </w:div>
    <w:div w:id="959457394">
      <w:bodyDiv w:val="1"/>
      <w:marLeft w:val="0"/>
      <w:marRight w:val="0"/>
      <w:marTop w:val="0"/>
      <w:marBottom w:val="0"/>
      <w:divBdr>
        <w:top w:val="none" w:sz="0" w:space="0" w:color="auto"/>
        <w:left w:val="none" w:sz="0" w:space="0" w:color="auto"/>
        <w:bottom w:val="none" w:sz="0" w:space="0" w:color="auto"/>
        <w:right w:val="none" w:sz="0" w:space="0" w:color="auto"/>
      </w:divBdr>
      <w:divsChild>
        <w:div w:id="373500952">
          <w:marLeft w:val="0"/>
          <w:marRight w:val="0"/>
          <w:marTop w:val="0"/>
          <w:marBottom w:val="150"/>
          <w:divBdr>
            <w:top w:val="none" w:sz="0" w:space="0" w:color="auto"/>
            <w:left w:val="none" w:sz="0" w:space="0" w:color="auto"/>
            <w:bottom w:val="none" w:sz="0" w:space="0" w:color="auto"/>
            <w:right w:val="none" w:sz="0" w:space="0" w:color="auto"/>
          </w:divBdr>
        </w:div>
        <w:div w:id="519205897">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ownloads\tf0291888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1D44344EBA945A0BD42BB35F155E61D"/>
        <w:category>
          <w:name w:val="General"/>
          <w:gallery w:val="placeholder"/>
        </w:category>
        <w:types>
          <w:type w:val="bbPlcHdr"/>
        </w:types>
        <w:behaviors>
          <w:behavior w:val="content"/>
        </w:behaviors>
        <w:guid w:val="{F26FA766-7FB7-4B01-B225-082FE6201F02}"/>
      </w:docPartPr>
      <w:docPartBody>
        <w:p w:rsidR="003F18D2" w:rsidRDefault="003224C9">
          <w:pPr>
            <w:pStyle w:val="A1D44344EBA945A0BD42BB35F155E61D"/>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MS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4C9"/>
    <w:rsid w:val="003224C9"/>
    <w:rsid w:val="003F18D2"/>
    <w:rsid w:val="00E61A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901E6069C94B9A8EC08950FCE4F9C9">
    <w:name w:val="59901E6069C94B9A8EC08950FCE4F9C9"/>
  </w:style>
  <w:style w:type="paragraph" w:customStyle="1" w:styleId="E0A3DC1A66DF40EE9938533C3C5C84D6">
    <w:name w:val="E0A3DC1A66DF40EE9938533C3C5C84D6"/>
  </w:style>
  <w:style w:type="paragraph" w:customStyle="1" w:styleId="E4A2900DBB8A4D5DB74CA24C1692D293">
    <w:name w:val="E4A2900DBB8A4D5DB74CA24C1692D293"/>
  </w:style>
  <w:style w:type="paragraph" w:customStyle="1" w:styleId="E19099AA31674AC9B626EAC67DF65EA3">
    <w:name w:val="E19099AA31674AC9B626EAC67DF65EA3"/>
  </w:style>
  <w:style w:type="paragraph" w:customStyle="1" w:styleId="F2FCC23A7AB848B8992CDFD42209BA0C">
    <w:name w:val="F2FCC23A7AB848B8992CDFD42209BA0C"/>
  </w:style>
  <w:style w:type="paragraph" w:customStyle="1" w:styleId="E5ACCF69402F4217923B96DA08BF2B77">
    <w:name w:val="E5ACCF69402F4217923B96DA08BF2B77"/>
  </w:style>
  <w:style w:type="paragraph" w:customStyle="1" w:styleId="6E78A15496AA4C659A28F8D7A6812E36">
    <w:name w:val="6E78A15496AA4C659A28F8D7A6812E36"/>
  </w:style>
  <w:style w:type="paragraph" w:customStyle="1" w:styleId="B47BB923FAA443C5B9C83F4B92B686E7">
    <w:name w:val="B47BB923FAA443C5B9C83F4B92B686E7"/>
  </w:style>
  <w:style w:type="paragraph" w:customStyle="1" w:styleId="3F8ACC462B294AD9BC1F798F9EF52502">
    <w:name w:val="3F8ACC462B294AD9BC1F798F9EF52502"/>
  </w:style>
  <w:style w:type="paragraph" w:customStyle="1" w:styleId="CD4C62F9272B43928A4CEDEE270CFD1A">
    <w:name w:val="CD4C62F9272B43928A4CEDEE270CFD1A"/>
  </w:style>
  <w:style w:type="paragraph" w:customStyle="1" w:styleId="7B168A820BD34D7EB67F47DD0C40FFEB">
    <w:name w:val="7B168A820BD34D7EB67F47DD0C40FFEB"/>
  </w:style>
  <w:style w:type="paragraph" w:customStyle="1" w:styleId="120F3A7C913E4C9EA82A81913EECD5AC">
    <w:name w:val="120F3A7C913E4C9EA82A81913EECD5AC"/>
  </w:style>
  <w:style w:type="paragraph" w:customStyle="1" w:styleId="21DAE5DE3A544000A44DD92452A1BB51">
    <w:name w:val="21DAE5DE3A544000A44DD92452A1BB51"/>
  </w:style>
  <w:style w:type="paragraph" w:customStyle="1" w:styleId="4C46DF2BA656478EAC69CC18D3EB072F">
    <w:name w:val="4C46DF2BA656478EAC69CC18D3EB072F"/>
  </w:style>
  <w:style w:type="paragraph" w:customStyle="1" w:styleId="0DC661F8A4154374A56075F99DD43E2D">
    <w:name w:val="0DC661F8A4154374A56075F99DD43E2D"/>
  </w:style>
  <w:style w:type="paragraph" w:customStyle="1" w:styleId="1D7FEE8D4FAE438AAD59EA2698ECEB4F">
    <w:name w:val="1D7FEE8D4FAE438AAD59EA2698ECEB4F"/>
  </w:style>
  <w:style w:type="paragraph" w:customStyle="1" w:styleId="3733D9D904134B46AC10D102A558E74E">
    <w:name w:val="3733D9D904134B46AC10D102A558E74E"/>
  </w:style>
  <w:style w:type="paragraph" w:customStyle="1" w:styleId="2CE3569C965546F780BFA18F53D5FFCF">
    <w:name w:val="2CE3569C965546F780BFA18F53D5FFCF"/>
  </w:style>
  <w:style w:type="paragraph" w:customStyle="1" w:styleId="69E61905E50A4858A3650AF7F43CCF08">
    <w:name w:val="69E61905E50A4858A3650AF7F43CCF08"/>
  </w:style>
  <w:style w:type="paragraph" w:customStyle="1" w:styleId="80CDE85BDE2640179AB2257CA7ED3CF0">
    <w:name w:val="80CDE85BDE2640179AB2257CA7ED3CF0"/>
  </w:style>
  <w:style w:type="paragraph" w:customStyle="1" w:styleId="620C7FE1051643B19F7E5CBB23FF1414">
    <w:name w:val="620C7FE1051643B19F7E5CBB23FF1414"/>
  </w:style>
  <w:style w:type="paragraph" w:customStyle="1" w:styleId="27088692912B4C67A27ADF23D1920EE7">
    <w:name w:val="27088692912B4C67A27ADF23D1920EE7"/>
  </w:style>
  <w:style w:type="paragraph" w:customStyle="1" w:styleId="EACBFC24FF5A4E2DA33A96CAE41DC2B9">
    <w:name w:val="EACBFC24FF5A4E2DA33A96CAE41DC2B9"/>
  </w:style>
  <w:style w:type="paragraph" w:customStyle="1" w:styleId="BD3310AA8B0843429474BCDABFC1B99A">
    <w:name w:val="BD3310AA8B0843429474BCDABFC1B99A"/>
  </w:style>
  <w:style w:type="paragraph" w:customStyle="1" w:styleId="A1D44344EBA945A0BD42BB35F155E61D">
    <w:name w:val="A1D44344EBA945A0BD42BB35F155E61D"/>
  </w:style>
  <w:style w:type="paragraph" w:customStyle="1" w:styleId="E58F37B9060B49E1A8D5D9FB65ACB6ED">
    <w:name w:val="E58F37B9060B49E1A8D5D9FB65ACB6ED"/>
  </w:style>
  <w:style w:type="paragraph" w:customStyle="1" w:styleId="C155B516AF32498BBF53A4E6B8BFDDA1">
    <w:name w:val="C155B516AF32498BBF53A4E6B8BFDDA1"/>
  </w:style>
  <w:style w:type="paragraph" w:customStyle="1" w:styleId="B7ACD82F42B543539D56F97A63B0F03B">
    <w:name w:val="B7ACD82F42B543539D56F97A63B0F03B"/>
  </w:style>
  <w:style w:type="paragraph" w:customStyle="1" w:styleId="764CC41E78D64D2ABF6DA0C96F6D3674">
    <w:name w:val="764CC41E78D64D2ABF6DA0C96F6D3674"/>
  </w:style>
  <w:style w:type="paragraph" w:customStyle="1" w:styleId="A0C07CF7D40E4C39AA58E4F624F3CC51">
    <w:name w:val="A0C07CF7D40E4C39AA58E4F624F3CC51"/>
  </w:style>
  <w:style w:type="paragraph" w:customStyle="1" w:styleId="ADFC45392B2F41CCA47AE475DA8ACFCF">
    <w:name w:val="ADFC45392B2F41CCA47AE475DA8ACFCF"/>
  </w:style>
  <w:style w:type="paragraph" w:customStyle="1" w:styleId="68DB8D9B29E74650BD4BB0BD4EFA5EEE">
    <w:name w:val="68DB8D9B29E74650BD4BB0BD4EFA5EEE"/>
  </w:style>
  <w:style w:type="paragraph" w:customStyle="1" w:styleId="5EF5C6CAEF4545159510F3F7CA6477B8">
    <w:name w:val="5EF5C6CAEF4545159510F3F7CA6477B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901E6069C94B9A8EC08950FCE4F9C9">
    <w:name w:val="59901E6069C94B9A8EC08950FCE4F9C9"/>
  </w:style>
  <w:style w:type="paragraph" w:customStyle="1" w:styleId="E0A3DC1A66DF40EE9938533C3C5C84D6">
    <w:name w:val="E0A3DC1A66DF40EE9938533C3C5C84D6"/>
  </w:style>
  <w:style w:type="paragraph" w:customStyle="1" w:styleId="E4A2900DBB8A4D5DB74CA24C1692D293">
    <w:name w:val="E4A2900DBB8A4D5DB74CA24C1692D293"/>
  </w:style>
  <w:style w:type="paragraph" w:customStyle="1" w:styleId="E19099AA31674AC9B626EAC67DF65EA3">
    <w:name w:val="E19099AA31674AC9B626EAC67DF65EA3"/>
  </w:style>
  <w:style w:type="paragraph" w:customStyle="1" w:styleId="F2FCC23A7AB848B8992CDFD42209BA0C">
    <w:name w:val="F2FCC23A7AB848B8992CDFD42209BA0C"/>
  </w:style>
  <w:style w:type="paragraph" w:customStyle="1" w:styleId="E5ACCF69402F4217923B96DA08BF2B77">
    <w:name w:val="E5ACCF69402F4217923B96DA08BF2B77"/>
  </w:style>
  <w:style w:type="paragraph" w:customStyle="1" w:styleId="6E78A15496AA4C659A28F8D7A6812E36">
    <w:name w:val="6E78A15496AA4C659A28F8D7A6812E36"/>
  </w:style>
  <w:style w:type="paragraph" w:customStyle="1" w:styleId="B47BB923FAA443C5B9C83F4B92B686E7">
    <w:name w:val="B47BB923FAA443C5B9C83F4B92B686E7"/>
  </w:style>
  <w:style w:type="paragraph" w:customStyle="1" w:styleId="3F8ACC462B294AD9BC1F798F9EF52502">
    <w:name w:val="3F8ACC462B294AD9BC1F798F9EF52502"/>
  </w:style>
  <w:style w:type="paragraph" w:customStyle="1" w:styleId="CD4C62F9272B43928A4CEDEE270CFD1A">
    <w:name w:val="CD4C62F9272B43928A4CEDEE270CFD1A"/>
  </w:style>
  <w:style w:type="paragraph" w:customStyle="1" w:styleId="7B168A820BD34D7EB67F47DD0C40FFEB">
    <w:name w:val="7B168A820BD34D7EB67F47DD0C40FFEB"/>
  </w:style>
  <w:style w:type="paragraph" w:customStyle="1" w:styleId="120F3A7C913E4C9EA82A81913EECD5AC">
    <w:name w:val="120F3A7C913E4C9EA82A81913EECD5AC"/>
  </w:style>
  <w:style w:type="paragraph" w:customStyle="1" w:styleId="21DAE5DE3A544000A44DD92452A1BB51">
    <w:name w:val="21DAE5DE3A544000A44DD92452A1BB51"/>
  </w:style>
  <w:style w:type="paragraph" w:customStyle="1" w:styleId="4C46DF2BA656478EAC69CC18D3EB072F">
    <w:name w:val="4C46DF2BA656478EAC69CC18D3EB072F"/>
  </w:style>
  <w:style w:type="paragraph" w:customStyle="1" w:styleId="0DC661F8A4154374A56075F99DD43E2D">
    <w:name w:val="0DC661F8A4154374A56075F99DD43E2D"/>
  </w:style>
  <w:style w:type="paragraph" w:customStyle="1" w:styleId="1D7FEE8D4FAE438AAD59EA2698ECEB4F">
    <w:name w:val="1D7FEE8D4FAE438AAD59EA2698ECEB4F"/>
  </w:style>
  <w:style w:type="paragraph" w:customStyle="1" w:styleId="3733D9D904134B46AC10D102A558E74E">
    <w:name w:val="3733D9D904134B46AC10D102A558E74E"/>
  </w:style>
  <w:style w:type="paragraph" w:customStyle="1" w:styleId="2CE3569C965546F780BFA18F53D5FFCF">
    <w:name w:val="2CE3569C965546F780BFA18F53D5FFCF"/>
  </w:style>
  <w:style w:type="paragraph" w:customStyle="1" w:styleId="69E61905E50A4858A3650AF7F43CCF08">
    <w:name w:val="69E61905E50A4858A3650AF7F43CCF08"/>
  </w:style>
  <w:style w:type="paragraph" w:customStyle="1" w:styleId="80CDE85BDE2640179AB2257CA7ED3CF0">
    <w:name w:val="80CDE85BDE2640179AB2257CA7ED3CF0"/>
  </w:style>
  <w:style w:type="paragraph" w:customStyle="1" w:styleId="620C7FE1051643B19F7E5CBB23FF1414">
    <w:name w:val="620C7FE1051643B19F7E5CBB23FF1414"/>
  </w:style>
  <w:style w:type="paragraph" w:customStyle="1" w:styleId="27088692912B4C67A27ADF23D1920EE7">
    <w:name w:val="27088692912B4C67A27ADF23D1920EE7"/>
  </w:style>
  <w:style w:type="paragraph" w:customStyle="1" w:styleId="EACBFC24FF5A4E2DA33A96CAE41DC2B9">
    <w:name w:val="EACBFC24FF5A4E2DA33A96CAE41DC2B9"/>
  </w:style>
  <w:style w:type="paragraph" w:customStyle="1" w:styleId="BD3310AA8B0843429474BCDABFC1B99A">
    <w:name w:val="BD3310AA8B0843429474BCDABFC1B99A"/>
  </w:style>
  <w:style w:type="paragraph" w:customStyle="1" w:styleId="A1D44344EBA945A0BD42BB35F155E61D">
    <w:name w:val="A1D44344EBA945A0BD42BB35F155E61D"/>
  </w:style>
  <w:style w:type="paragraph" w:customStyle="1" w:styleId="E58F37B9060B49E1A8D5D9FB65ACB6ED">
    <w:name w:val="E58F37B9060B49E1A8D5D9FB65ACB6ED"/>
  </w:style>
  <w:style w:type="paragraph" w:customStyle="1" w:styleId="C155B516AF32498BBF53A4E6B8BFDDA1">
    <w:name w:val="C155B516AF32498BBF53A4E6B8BFDDA1"/>
  </w:style>
  <w:style w:type="paragraph" w:customStyle="1" w:styleId="B7ACD82F42B543539D56F97A63B0F03B">
    <w:name w:val="B7ACD82F42B543539D56F97A63B0F03B"/>
  </w:style>
  <w:style w:type="paragraph" w:customStyle="1" w:styleId="764CC41E78D64D2ABF6DA0C96F6D3674">
    <w:name w:val="764CC41E78D64D2ABF6DA0C96F6D3674"/>
  </w:style>
  <w:style w:type="paragraph" w:customStyle="1" w:styleId="A0C07CF7D40E4C39AA58E4F624F3CC51">
    <w:name w:val="A0C07CF7D40E4C39AA58E4F624F3CC51"/>
  </w:style>
  <w:style w:type="paragraph" w:customStyle="1" w:styleId="ADFC45392B2F41CCA47AE475DA8ACFCF">
    <w:name w:val="ADFC45392B2F41CCA47AE475DA8ACFCF"/>
  </w:style>
  <w:style w:type="paragraph" w:customStyle="1" w:styleId="68DB8D9B29E74650BD4BB0BD4EFA5EEE">
    <w:name w:val="68DB8D9B29E74650BD4BB0BD4EFA5EEE"/>
  </w:style>
  <w:style w:type="paragraph" w:customStyle="1" w:styleId="5EF5C6CAEF4545159510F3F7CA6477B8">
    <w:name w:val="5EF5C6CAEF4545159510F3F7CA6477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D97677-7C85-4972-A3AE-98DC46B87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tf02918880_win32</Template>
  <TotalTime>44</TotalTime>
  <Pages>3</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keywords/>
  <cp:lastModifiedBy>ASPIRE 3</cp:lastModifiedBy>
  <cp:revision>2</cp:revision>
  <dcterms:created xsi:type="dcterms:W3CDTF">2022-02-28T17:07:00Z</dcterms:created>
  <dcterms:modified xsi:type="dcterms:W3CDTF">2022-07-23T02:06:00Z</dcterms:modified>
  <cp:version/>
</cp:coreProperties>
</file>